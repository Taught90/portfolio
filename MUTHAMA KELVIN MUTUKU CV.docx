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:rsidTr="001B2ABD">
        <w:trPr>
          <w:trHeight w:val="4410"/>
        </w:trPr>
        <w:tc>
          <w:tcPr>
            <w:tcW w:w="3600" w:type="dxa"/>
            <w:vAlign w:val="bottom"/>
          </w:tcPr>
          <w:p w:rsidR="001B2ABD" w:rsidRDefault="001B2ABD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12892FB8" wp14:editId="48304DBD">
                      <wp:extent cx="2122805" cy="2122805"/>
                      <wp:effectExtent l="19050" t="19050" r="29845" b="29845"/>
                      <wp:docPr id="2" name="Oval 2" title="Professional Headshot of Man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2805" cy="2122805"/>
                              </a:xfrm>
                              <a:prstGeom prst="ellipse">
                                <a:avLst/>
                              </a:prstGeom>
                              <a:blipFill dpi="0" rotWithShape="1"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 w="63500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6766B43D" id="Oval 2" o:spid="_x0000_s1026" alt="Title: Professional Headshot of Man" style="width:167.15pt;height:167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" strokecolor="#94b6d2 [3204]" strokeweight="5pt">
                      <v:fill r:id="rId11" o:title="" recolor="t" rotate="t" type="frame"/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20" w:type="dxa"/>
          </w:tcPr>
          <w:p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:rsidR="001B2ABD" w:rsidRDefault="003113CC" w:rsidP="001B2ABD">
            <w:pPr>
              <w:pStyle w:val="Title"/>
            </w:pPr>
            <w:r>
              <w:t>MUTHAMA KELVIN MUTUKU</w:t>
            </w:r>
          </w:p>
          <w:p w:rsidR="001B2ABD" w:rsidRDefault="003113CC" w:rsidP="001B2ABD">
            <w:pPr>
              <w:pStyle w:val="Subtitle"/>
            </w:pPr>
            <w:r>
              <w:rPr>
                <w:spacing w:val="0"/>
                <w:w w:val="100"/>
              </w:rPr>
              <w:t>Data Scientist</w:t>
            </w:r>
          </w:p>
        </w:tc>
      </w:tr>
      <w:tr w:rsidR="001B2ABD" w:rsidTr="001B2ABD">
        <w:tc>
          <w:tcPr>
            <w:tcW w:w="3600" w:type="dxa"/>
          </w:tcPr>
          <w:sdt>
            <w:sdtPr>
              <w:id w:val="-1711873194"/>
              <w:placeholder>
                <w:docPart w:val="E7B697F7F8FE4202AB29344325C8D472"/>
              </w:placeholder>
              <w:temporary/>
              <w:showingPlcHdr/>
              <w15:appearance w15:val="hidden"/>
            </w:sdtPr>
            <w:sdtEndPr/>
            <w:sdtContent>
              <w:p w:rsidR="001B2ABD" w:rsidRDefault="00036450" w:rsidP="00036450">
                <w:pPr>
                  <w:pStyle w:val="Heading3"/>
                </w:pPr>
                <w:r w:rsidRPr="00D5459D">
                  <w:t>Profile</w:t>
                </w:r>
              </w:p>
            </w:sdtContent>
          </w:sdt>
          <w:p w:rsidR="00036450" w:rsidRDefault="004E7788" w:rsidP="009260CD">
            <w:r w:rsidRPr="004E7788">
              <w:t>Kelvin is an undergraduate in The COOPERATIVE UNIVERSITY OF KENYA. Pursuing Bachelor of science in Data Science</w:t>
            </w:r>
            <w:r>
              <w:t>.</w:t>
            </w:r>
          </w:p>
          <w:p w:rsidR="00036450" w:rsidRDefault="00036450" w:rsidP="00036450"/>
          <w:sdt>
            <w:sdtPr>
              <w:id w:val="-1954003311"/>
              <w:placeholder>
                <w:docPart w:val="3945D6DA179F48E8A101A41CF92FBF52"/>
              </w:placeholder>
              <w:temporary/>
              <w:showingPlcHdr/>
              <w15:appearance w15:val="hidden"/>
            </w:sdtPr>
            <w:sdtEndPr/>
            <w:sdtContent>
              <w:p w:rsidR="00036450" w:rsidRPr="00CB0055" w:rsidRDefault="00CB0055" w:rsidP="00CB0055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sdt>
            <w:sdtPr>
              <w:id w:val="1111563247"/>
              <w:placeholder>
                <w:docPart w:val="C93D638410B947B68D8C611D436B391C"/>
              </w:placeholder>
              <w:temporary/>
              <w:showingPlcHdr/>
              <w15:appearance w15:val="hidden"/>
            </w:sdtPr>
            <w:sdtEndPr/>
            <w:sdtContent>
              <w:p w:rsidR="004D3011" w:rsidRDefault="004D3011" w:rsidP="004D3011">
                <w:r w:rsidRPr="004D3011">
                  <w:t>PHONE:</w:t>
                </w:r>
              </w:p>
            </w:sdtContent>
          </w:sdt>
          <w:p w:rsidR="004D3011" w:rsidRDefault="003113CC" w:rsidP="004D3011">
            <w:r>
              <w:t>+254707759885</w:t>
            </w:r>
          </w:p>
          <w:p w:rsidR="004D3011" w:rsidRPr="004D3011" w:rsidRDefault="004D3011" w:rsidP="004D3011"/>
          <w:p w:rsidR="004D3011" w:rsidRDefault="004E7788" w:rsidP="004D3011">
            <w:hyperlink r:id="rId12" w:history="1">
              <w:r w:rsidRPr="004E7788">
                <w:rPr>
                  <w:rStyle w:val="Hyperlink"/>
                </w:rPr>
                <w:t>https://ta</w:t>
              </w:r>
              <w:r w:rsidRPr="004E7788">
                <w:rPr>
                  <w:rStyle w:val="Hyperlink"/>
                </w:rPr>
                <w:t>u</w:t>
              </w:r>
              <w:r w:rsidRPr="004E7788">
                <w:rPr>
                  <w:rStyle w:val="Hyperlink"/>
                </w:rPr>
                <w:t>ght90.github.io/official-portfolio/</w:t>
              </w:r>
            </w:hyperlink>
          </w:p>
          <w:p w:rsidR="004D3011" w:rsidRDefault="004D3011" w:rsidP="004D3011"/>
          <w:sdt>
            <w:sdtPr>
              <w:id w:val="-240260293"/>
              <w:placeholder>
                <w:docPart w:val="3FADF33100ED471C84FCC9F04D2AE461"/>
              </w:placeholder>
              <w:temporary/>
              <w:showingPlcHdr/>
              <w15:appearance w15:val="hidden"/>
            </w:sdtPr>
            <w:sdtEndPr/>
            <w:sdtContent>
              <w:p w:rsidR="004D3011" w:rsidRDefault="004D3011" w:rsidP="004D3011">
                <w:r w:rsidRPr="004D3011">
                  <w:t>EMAIL:</w:t>
                </w:r>
              </w:p>
            </w:sdtContent>
          </w:sdt>
          <w:p w:rsidR="004E7788" w:rsidRDefault="004E7788" w:rsidP="004E7788">
            <w:pPr>
              <w:widowControl w:val="0"/>
              <w:autoSpaceDE w:val="0"/>
              <w:autoSpaceDN w:val="0"/>
              <w:spacing w:before="8"/>
              <w:rPr>
                <w:rFonts w:ascii="Times New Roman" w:eastAsia="Times New Roman" w:hAnsi="Times New Roman" w:cs="Times New Roman"/>
              </w:rPr>
            </w:pPr>
            <w:hyperlink r:id="rId13" w:history="1">
              <w:r>
                <w:rPr>
                  <w:rStyle w:val="Hyperlink"/>
                  <w:rFonts w:ascii="Times New Roman" w:eastAsia="Times New Roman" w:hAnsi="Times New Roman" w:cs="Times New Roman"/>
                </w:rPr>
                <w:t>muthamakelvinmutuku@gmail.com</w:t>
              </w:r>
            </w:hyperlink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sdt>
            <w:sdtPr>
              <w:id w:val="-1444214663"/>
              <w:placeholder>
                <w:docPart w:val="EE94D2E614BC40D595B11B276D8C9185"/>
              </w:placeholder>
              <w:temporary/>
              <w:showingPlcHdr/>
              <w15:appearance w15:val="hidden"/>
            </w:sdtPr>
            <w:sdtEndPr/>
            <w:sdtContent>
              <w:p w:rsidR="004D3011" w:rsidRPr="00CB0055" w:rsidRDefault="00CB0055" w:rsidP="00CB0055">
                <w:pPr>
                  <w:pStyle w:val="Heading3"/>
                </w:pPr>
                <w:r w:rsidRPr="00CB0055">
                  <w:t>Hobbies</w:t>
                </w:r>
              </w:p>
            </w:sdtContent>
          </w:sdt>
          <w:p w:rsidR="004D3011" w:rsidRDefault="003113CC" w:rsidP="004D3011">
            <w:r>
              <w:rPr>
                <w:sz w:val="24"/>
                <w:szCs w:val="24"/>
              </w:rPr>
              <w:t>Coding</w:t>
            </w:r>
            <w:r w:rsidR="004E7788">
              <w:rPr>
                <w:sz w:val="24"/>
                <w:szCs w:val="24"/>
              </w:rPr>
              <w:t>.</w:t>
            </w:r>
          </w:p>
          <w:p w:rsidR="004D3011" w:rsidRPr="004E7788" w:rsidRDefault="004E7788" w:rsidP="004D3011">
            <w:pPr>
              <w:rPr>
                <w:sz w:val="24"/>
                <w:szCs w:val="24"/>
              </w:rPr>
            </w:pPr>
            <w:r w:rsidRPr="004E7788">
              <w:rPr>
                <w:sz w:val="24"/>
                <w:szCs w:val="24"/>
              </w:rPr>
              <w:t>Charity work and activism.</w:t>
            </w:r>
          </w:p>
          <w:p w:rsidR="004D3011" w:rsidRPr="004E7788" w:rsidRDefault="004E7788" w:rsidP="004D3011">
            <w:pPr>
              <w:rPr>
                <w:sz w:val="24"/>
                <w:szCs w:val="24"/>
              </w:rPr>
            </w:pPr>
            <w:r w:rsidRPr="004E7788">
              <w:rPr>
                <w:sz w:val="24"/>
                <w:szCs w:val="24"/>
              </w:rPr>
              <w:t>Reading and Creative writing.</w:t>
            </w:r>
          </w:p>
        </w:tc>
        <w:tc>
          <w:tcPr>
            <w:tcW w:w="720" w:type="dxa"/>
          </w:tcPr>
          <w:p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id w:val="1049110328"/>
              <w:placeholder>
                <w:docPart w:val="835B33C9894240A0963B4CC1C8A6B046"/>
              </w:placeholder>
              <w:temporary/>
              <w:showingPlcHdr/>
              <w15:appearance w15:val="hidden"/>
            </w:sdtPr>
            <w:sdtEndPr/>
            <w:sdtContent>
              <w:p w:rsidR="001B2ABD" w:rsidRDefault="00E25A26" w:rsidP="00036450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:rsidR="00036450" w:rsidRPr="00036450" w:rsidRDefault="003113CC" w:rsidP="00B359E4">
            <w:pPr>
              <w:pStyle w:val="Heading4"/>
            </w:pPr>
            <w:r>
              <w:rPr>
                <w:rFonts w:ascii="Times New Roman" w:eastAsia="Times New Roman" w:hAnsi="Times New Roman" w:cs="Times New Roman"/>
              </w:rPr>
              <w:t>COOPERATIVE UNIVERSITY OF KENYA</w:t>
            </w:r>
          </w:p>
          <w:p w:rsidR="00036450" w:rsidRPr="00B359E4" w:rsidRDefault="003113CC" w:rsidP="00B359E4">
            <w:pPr>
              <w:pStyle w:val="Date"/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 xml:space="preserve">SEPTEMBER 2022 </w:t>
            </w:r>
            <w:r w:rsidR="00036450" w:rsidRPr="00B359E4">
              <w:t xml:space="preserve">- 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TO DATE.</w:t>
            </w:r>
          </w:p>
          <w:p w:rsidR="00036450" w:rsidRDefault="003113CC" w:rsidP="003113CC">
            <w:pPr>
              <w:tabs>
                <w:tab w:val="left" w:pos="4020"/>
                <w:tab w:val="left" w:pos="6000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BACHELOR OF SCIENCE IN DATA SCIENCE.</w:t>
            </w:r>
          </w:p>
          <w:p w:rsidR="003113CC" w:rsidRPr="003113CC" w:rsidRDefault="003113CC" w:rsidP="003113CC">
            <w:pPr>
              <w:tabs>
                <w:tab w:val="left" w:pos="4020"/>
                <w:tab w:val="left" w:pos="6000"/>
              </w:tabs>
              <w:rPr>
                <w:rFonts w:ascii="Times New Roman" w:eastAsia="Times New Roman" w:hAnsi="Times New Roman" w:cs="Times New Roman"/>
              </w:rPr>
            </w:pPr>
          </w:p>
          <w:p w:rsidR="00036450" w:rsidRPr="00B359E4" w:rsidRDefault="003113CC" w:rsidP="00B359E4">
            <w:pPr>
              <w:pStyle w:val="Heading4"/>
            </w:pPr>
            <w:r>
              <w:rPr>
                <w:rFonts w:ascii="Times New Roman" w:eastAsia="Times New Roman" w:hAnsi="Times New Roman" w:cs="Times New Roman"/>
              </w:rPr>
              <w:t>KITHYOKO SECONDARY SCHOOL</w:t>
            </w:r>
          </w:p>
          <w:p w:rsidR="00036450" w:rsidRPr="00B359E4" w:rsidRDefault="003113CC" w:rsidP="00B359E4">
            <w:pPr>
              <w:pStyle w:val="Date"/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JANUARY 2018</w:t>
            </w:r>
            <w:r w:rsidR="00036450" w:rsidRPr="00B359E4">
              <w:t xml:space="preserve"> - 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APRIL 202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2</w:t>
            </w:r>
          </w:p>
          <w:p w:rsidR="00036450" w:rsidRDefault="003113CC" w:rsidP="003113CC">
            <w:pPr>
              <w:tabs>
                <w:tab w:val="left" w:pos="6165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</w:rPr>
              <w:t>GRADE ATTAINED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(B)</w:t>
            </w:r>
          </w:p>
          <w:p w:rsidR="004E7788" w:rsidRDefault="004E7788" w:rsidP="003113CC">
            <w:pPr>
              <w:tabs>
                <w:tab w:val="left" w:pos="6165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:rsidR="004E7788" w:rsidRPr="00B359E4" w:rsidRDefault="004E7788" w:rsidP="004E7788">
            <w:pPr>
              <w:pStyle w:val="Heading4"/>
            </w:pPr>
            <w:r>
              <w:rPr>
                <w:rFonts w:ascii="Times New Roman" w:eastAsia="Times New Roman" w:hAnsi="Times New Roman" w:cs="Times New Roman"/>
              </w:rPr>
              <w:t>MAKIVENZI PRIMARY SCHOOL</w:t>
            </w:r>
          </w:p>
          <w:p w:rsidR="004E7788" w:rsidRPr="00B359E4" w:rsidRDefault="004E7788" w:rsidP="004E7788">
            <w:pPr>
              <w:pStyle w:val="Date"/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JANUARY 20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07</w:t>
            </w:r>
            <w:r w:rsidRPr="00B359E4">
              <w:t xml:space="preserve"> - 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APRIL 20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18</w:t>
            </w:r>
          </w:p>
          <w:p w:rsidR="004E7788" w:rsidRDefault="004E7788" w:rsidP="004E7788">
            <w:pPr>
              <w:tabs>
                <w:tab w:val="left" w:pos="6165"/>
              </w:tabs>
            </w:pPr>
            <w:r>
              <w:rPr>
                <w:rFonts w:ascii="Times New Roman" w:eastAsia="Times New Roman" w:hAnsi="Times New Roman" w:cs="Times New Roman"/>
              </w:rPr>
              <w:t>GRADE ATTAINED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B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 xml:space="preserve"> (</w:t>
            </w:r>
            <w:r>
              <w:t>328 marks)</w:t>
            </w:r>
            <w:bookmarkStart w:id="0" w:name="_GoBack"/>
            <w:bookmarkEnd w:id="0"/>
          </w:p>
          <w:p w:rsidR="00036450" w:rsidRPr="004E7788" w:rsidRDefault="007124FA" w:rsidP="004E7788">
            <w:pPr>
              <w:tabs>
                <w:tab w:val="left" w:pos="6165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  <w:sdt>
              <w:sdtPr>
                <w:id w:val="1669594239"/>
                <w:placeholder>
                  <w:docPart w:val="2E728ABE0E004ACFA452B2872C66FDF6"/>
                </w:placeholder>
                <w:temporary/>
                <w:showingPlcHdr/>
                <w15:appearance w15:val="hidden"/>
              </w:sdtPr>
              <w:sdtEndPr/>
              <w:sdtContent>
                <w:r w:rsidR="00180329" w:rsidRPr="00036450">
                  <w:rPr>
                    <w:rStyle w:val="Heading2Char"/>
                  </w:rPr>
                  <w:t>SKILLS</w:t>
                </w:r>
              </w:sdtContent>
            </w:sdt>
          </w:p>
          <w:p w:rsidR="00036450" w:rsidRPr="004D3011" w:rsidRDefault="00112054" w:rsidP="004D3011">
            <w:pPr>
              <w:rPr>
                <w:color w:val="FFFFFF" w:themeColor="background1"/>
              </w:rPr>
            </w:pPr>
            <w:r w:rsidRPr="00B90CEF">
              <w:rPr>
                <w:noProof/>
                <w:color w:val="000000" w:themeColor="text1"/>
              </w:rPr>
              <w:drawing>
                <wp:inline distT="0" distB="0" distL="0" distR="0" wp14:anchorId="5AFFFF85" wp14:editId="29FA67EF">
                  <wp:extent cx="4243705" cy="1207827"/>
                  <wp:effectExtent l="0" t="0" r="4445" b="11430"/>
                  <wp:docPr id="12" name="Chart 12" descr="skills chart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4"/>
                    </a:graphicData>
                  </a:graphic>
                </wp:inline>
              </w:drawing>
            </w:r>
          </w:p>
        </w:tc>
      </w:tr>
    </w:tbl>
    <w:p w:rsidR="0043117B" w:rsidRDefault="007124FA" w:rsidP="000C45FF">
      <w:pPr>
        <w:tabs>
          <w:tab w:val="left" w:pos="990"/>
        </w:tabs>
      </w:pPr>
    </w:p>
    <w:sectPr w:rsidR="0043117B" w:rsidSect="000C45FF">
      <w:headerReference w:type="default" r:id="rId15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124FA" w:rsidRDefault="007124FA" w:rsidP="000C45FF">
      <w:r>
        <w:separator/>
      </w:r>
    </w:p>
  </w:endnote>
  <w:endnote w:type="continuationSeparator" w:id="0">
    <w:p w:rsidR="007124FA" w:rsidRDefault="007124FA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124FA" w:rsidRDefault="007124FA" w:rsidP="000C45FF">
      <w:r>
        <w:separator/>
      </w:r>
    </w:p>
  </w:footnote>
  <w:footnote w:type="continuationSeparator" w:id="0">
    <w:p w:rsidR="007124FA" w:rsidRDefault="007124FA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4D6F4968" wp14:editId="13F63768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3E826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3CC"/>
    <w:rsid w:val="00036450"/>
    <w:rsid w:val="00094499"/>
    <w:rsid w:val="000C45FF"/>
    <w:rsid w:val="000E3FD1"/>
    <w:rsid w:val="00112054"/>
    <w:rsid w:val="001525E1"/>
    <w:rsid w:val="00180329"/>
    <w:rsid w:val="0019001F"/>
    <w:rsid w:val="001A74A5"/>
    <w:rsid w:val="001B2ABD"/>
    <w:rsid w:val="001E0391"/>
    <w:rsid w:val="001E1759"/>
    <w:rsid w:val="001F1ECC"/>
    <w:rsid w:val="002400EB"/>
    <w:rsid w:val="00256CF7"/>
    <w:rsid w:val="00281FD5"/>
    <w:rsid w:val="0030481B"/>
    <w:rsid w:val="003113CC"/>
    <w:rsid w:val="003156FC"/>
    <w:rsid w:val="003254B5"/>
    <w:rsid w:val="0037121F"/>
    <w:rsid w:val="003A6B7D"/>
    <w:rsid w:val="003B06CA"/>
    <w:rsid w:val="004071FC"/>
    <w:rsid w:val="00445947"/>
    <w:rsid w:val="004813B3"/>
    <w:rsid w:val="00496591"/>
    <w:rsid w:val="004C63E4"/>
    <w:rsid w:val="004D3011"/>
    <w:rsid w:val="004E7788"/>
    <w:rsid w:val="005262AC"/>
    <w:rsid w:val="005E39D5"/>
    <w:rsid w:val="00600670"/>
    <w:rsid w:val="0062123A"/>
    <w:rsid w:val="00646E75"/>
    <w:rsid w:val="006771D0"/>
    <w:rsid w:val="007124FA"/>
    <w:rsid w:val="00715FCB"/>
    <w:rsid w:val="00743101"/>
    <w:rsid w:val="007775E1"/>
    <w:rsid w:val="007867A0"/>
    <w:rsid w:val="007927F5"/>
    <w:rsid w:val="00802CA0"/>
    <w:rsid w:val="009260CD"/>
    <w:rsid w:val="00952C25"/>
    <w:rsid w:val="00A2118D"/>
    <w:rsid w:val="00AD76E2"/>
    <w:rsid w:val="00B20152"/>
    <w:rsid w:val="00B359E4"/>
    <w:rsid w:val="00B57D98"/>
    <w:rsid w:val="00B70850"/>
    <w:rsid w:val="00C066B6"/>
    <w:rsid w:val="00C37BA1"/>
    <w:rsid w:val="00C4674C"/>
    <w:rsid w:val="00C506CF"/>
    <w:rsid w:val="00C72BED"/>
    <w:rsid w:val="00C9578B"/>
    <w:rsid w:val="00CB0055"/>
    <w:rsid w:val="00D2522B"/>
    <w:rsid w:val="00D422DE"/>
    <w:rsid w:val="00D5459D"/>
    <w:rsid w:val="00DA1F4D"/>
    <w:rsid w:val="00DD172A"/>
    <w:rsid w:val="00E25A26"/>
    <w:rsid w:val="00E4381A"/>
    <w:rsid w:val="00E55D74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7ABE5C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</w:latentStyles>
  <w:style w:type="paragraph" w:default="1" w:styleId="Normal">
    <w:name w:val="Normal"/>
    <w:qFormat/>
    <w:rsid w:val="004E7788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ListParagraph">
    <w:name w:val="List Paragraph"/>
    <w:basedOn w:val="Normal"/>
    <w:uiPriority w:val="34"/>
    <w:qFormat/>
    <w:rsid w:val="004E7788"/>
    <w:pPr>
      <w:spacing w:after="160" w:line="259" w:lineRule="auto"/>
      <w:ind w:left="720"/>
      <w:contextualSpacing/>
    </w:pPr>
    <w:rPr>
      <w:rFonts w:ascii="Calibri" w:eastAsia="Calibri" w:hAnsi="Calibri" w:cs="SimSun"/>
      <w:kern w:val="2"/>
      <w:sz w:val="22"/>
      <w:lang w:eastAsia="en-US"/>
      <w14:ligatures w14:val="standardContextual"/>
    </w:rPr>
  </w:style>
  <w:style w:type="character" w:styleId="FollowedHyperlink">
    <w:name w:val="FollowedHyperlink"/>
    <w:basedOn w:val="DefaultParagraphFont"/>
    <w:uiPriority w:val="99"/>
    <w:semiHidden/>
    <w:unhideWhenUsed/>
    <w:rsid w:val="004E7788"/>
    <w:rPr>
      <w:color w:val="704404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mailto:muthamakelvinmutuku@gmail.com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taught90.github.io/official-portfolio/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chart" Target="charts/chart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liteBook\AppData\Roaming\Microsoft\Templates\Bold%20modern%20resume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6925087710892123"/>
          <c:y val="0"/>
          <c:w val="0.80138048159801523"/>
          <c:h val="0.97755511811023621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noFill/>
            <a:ln w="9525" cap="flat" cmpd="sng" algn="ctr">
              <a:solidFill>
                <a:schemeClr val="accent1"/>
              </a:solidFill>
              <a:miter lim="800000"/>
            </a:ln>
            <a:effectLst>
              <a:glow rad="63500">
                <a:schemeClr val="accent1">
                  <a:satMod val="175000"/>
                  <a:alpha val="25000"/>
                </a:schemeClr>
              </a:glow>
            </a:effectLst>
          </c:spPr>
          <c:invertIfNegative val="0"/>
          <c:dLbls>
            <c:numFmt formatCode="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eparator>, </c:separator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50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Sheet1!$A$2:$A$6</c:f>
              <c:strCache>
                <c:ptCount val="3"/>
                <c:pt idx="0">
                  <c:v>Data Analysis</c:v>
                </c:pt>
                <c:pt idx="1">
                  <c:v>Machine learning</c:v>
                </c:pt>
                <c:pt idx="2">
                  <c:v>Web development(Front development)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0.8</c:v>
                </c:pt>
                <c:pt idx="1">
                  <c:v>0.65</c:v>
                </c:pt>
                <c:pt idx="2">
                  <c:v>0.75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5CC-44A2-8B79-365C2E919E6B}"/>
            </c:ext>
          </c:extLst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182"/>
        <c:overlap val="-50"/>
        <c:axId val="510443647"/>
        <c:axId val="510551375"/>
      </c:barChart>
      <c:catAx>
        <c:axId val="510443647"/>
        <c:scaling>
          <c:orientation val="minMax"/>
        </c:scaling>
        <c:delete val="0"/>
        <c:axPos val="l"/>
        <c:majorGridlines>
          <c:spPr>
            <a:ln w="9525" cap="flat" cmpd="sng" algn="ctr">
              <a:gradFill>
                <a:gsLst>
                  <a:gs pos="0">
                    <a:schemeClr val="dk1">
                      <a:lumMod val="65000"/>
                      <a:lumOff val="35000"/>
                    </a:schemeClr>
                  </a:gs>
                  <a:gs pos="100000">
                    <a:schemeClr val="dk1">
                      <a:lumMod val="75000"/>
                      <a:lumOff val="25000"/>
                    </a:schemeClr>
                  </a:gs>
                </a:gsLst>
                <a:lin ang="108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0551375"/>
        <c:crosses val="autoZero"/>
        <c:auto val="1"/>
        <c:lblAlgn val="ctr"/>
        <c:lblOffset val="100"/>
        <c:noMultiLvlLbl val="0"/>
      </c:catAx>
      <c:valAx>
        <c:axId val="510551375"/>
        <c:scaling>
          <c:orientation val="minMax"/>
          <c:max val="1"/>
        </c:scaling>
        <c:delete val="0"/>
        <c:axPos val="b"/>
        <c:majorGridlines>
          <c:spPr>
            <a:ln w="9525" cap="flat" cmpd="sng" algn="ctr">
              <a:gradFill>
                <a:gsLst>
                  <a:gs pos="0">
                    <a:schemeClr val="dk1">
                      <a:lumMod val="65000"/>
                      <a:lumOff val="35000"/>
                    </a:schemeClr>
                  </a:gs>
                  <a:gs pos="100000">
                    <a:schemeClr val="dk1">
                      <a:lumMod val="75000"/>
                      <a:lumOff val="25000"/>
                    </a:schemeClr>
                  </a:gs>
                </a:gsLst>
                <a:lin ang="10800000" scaled="0"/>
              </a:gradFill>
              <a:round/>
            </a:ln>
            <a:effectLst/>
          </c:spPr>
        </c:majorGridlines>
        <c:numFmt formatCode="0.00%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0443647"/>
        <c:crosses val="autoZero"/>
        <c:crossBetween val="between"/>
        <c:majorUnit val="0.25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9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dk1">
                <a:lumMod val="65000"/>
                <a:lumOff val="35000"/>
              </a:schemeClr>
            </a:gs>
            <a:gs pos="100000">
              <a:schemeClr val="dk1">
                <a:lumMod val="75000"/>
                <a:lumOff val="25000"/>
              </a:schemeClr>
            </a:gs>
          </a:gsLst>
          <a:lin ang="10800000" scaled="0"/>
        </a:gradFill>
        <a:round/>
      </a:ln>
      <a:effectLst/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  <a:alpha val="25000"/>
              </a:schemeClr>
            </a:gs>
            <a:gs pos="0">
              <a:schemeClr val="dk1">
                <a:lumMod val="65000"/>
                <a:lumOff val="35000"/>
                <a:alpha val="2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B697F7F8FE4202AB29344325C8D4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8FB7CA-6BAB-479F-872D-5EED795468A0}"/>
      </w:docPartPr>
      <w:docPartBody>
        <w:p w:rsidR="00000000" w:rsidRDefault="00784D53">
          <w:pPr>
            <w:pStyle w:val="E7B697F7F8FE4202AB29344325C8D472"/>
          </w:pPr>
          <w:r w:rsidRPr="00D5459D">
            <w:t>Profile</w:t>
          </w:r>
        </w:p>
      </w:docPartBody>
    </w:docPart>
    <w:docPart>
      <w:docPartPr>
        <w:name w:val="3945D6DA179F48E8A101A41CF92FBF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AC4D97-7F19-401F-A8D9-3B30C13E4A83}"/>
      </w:docPartPr>
      <w:docPartBody>
        <w:p w:rsidR="00000000" w:rsidRDefault="00784D53">
          <w:pPr>
            <w:pStyle w:val="3945D6DA179F48E8A101A41CF92FBF52"/>
          </w:pPr>
          <w:r w:rsidRPr="00CB0055">
            <w:t>Contact</w:t>
          </w:r>
        </w:p>
      </w:docPartBody>
    </w:docPart>
    <w:docPart>
      <w:docPartPr>
        <w:name w:val="C93D638410B947B68D8C611D436B39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3570F8-264B-41AF-8AEE-E2977212BE87}"/>
      </w:docPartPr>
      <w:docPartBody>
        <w:p w:rsidR="00000000" w:rsidRDefault="00784D53">
          <w:pPr>
            <w:pStyle w:val="C93D638410B947B68D8C611D436B391C"/>
          </w:pPr>
          <w:r w:rsidRPr="004D3011">
            <w:t>PHONE:</w:t>
          </w:r>
        </w:p>
      </w:docPartBody>
    </w:docPart>
    <w:docPart>
      <w:docPartPr>
        <w:name w:val="3FADF33100ED471C84FCC9F04D2AE4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EBE414-6C4A-4BA8-865D-D9278E33E813}"/>
      </w:docPartPr>
      <w:docPartBody>
        <w:p w:rsidR="00000000" w:rsidRDefault="00784D53">
          <w:pPr>
            <w:pStyle w:val="3FADF33100ED471C84FCC9F04D2AE461"/>
          </w:pPr>
          <w:r w:rsidRPr="004D3011">
            <w:t>EMAIL:</w:t>
          </w:r>
        </w:p>
      </w:docPartBody>
    </w:docPart>
    <w:docPart>
      <w:docPartPr>
        <w:name w:val="EE94D2E614BC40D595B11B276D8C91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FAB107-367D-4149-9A35-263B009FFFA2}"/>
      </w:docPartPr>
      <w:docPartBody>
        <w:p w:rsidR="00000000" w:rsidRDefault="00784D53">
          <w:pPr>
            <w:pStyle w:val="EE94D2E614BC40D595B11B276D8C9185"/>
          </w:pPr>
          <w:r w:rsidRPr="00CB0055">
            <w:t>Hobbies</w:t>
          </w:r>
        </w:p>
      </w:docPartBody>
    </w:docPart>
    <w:docPart>
      <w:docPartPr>
        <w:name w:val="835B33C9894240A0963B4CC1C8A6B0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4C9624-71DE-4629-B203-317DDB0D6653}"/>
      </w:docPartPr>
      <w:docPartBody>
        <w:p w:rsidR="00000000" w:rsidRDefault="00784D53">
          <w:pPr>
            <w:pStyle w:val="835B33C9894240A0963B4CC1C8A6B046"/>
          </w:pPr>
          <w:r w:rsidRPr="00036450">
            <w:t>EDUCATION</w:t>
          </w:r>
        </w:p>
      </w:docPartBody>
    </w:docPart>
    <w:docPart>
      <w:docPartPr>
        <w:name w:val="2E728ABE0E004ACFA452B2872C66FD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6B5D7D-48FD-4FC9-B0D1-D6A6DA455DBE}"/>
      </w:docPartPr>
      <w:docPartBody>
        <w:p w:rsidR="00000000" w:rsidRDefault="00784D53">
          <w:pPr>
            <w:pStyle w:val="2E728ABE0E004ACFA452B2872C66FDF6"/>
          </w:pPr>
          <w:r w:rsidRPr="00036450">
            <w:rPr>
              <w:rStyle w:val="Heading2Char"/>
            </w:rP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D53"/>
    <w:rsid w:val="00784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362BC7E4C2741CAB77D5E109DF0B8D4">
    <w:name w:val="F362BC7E4C2741CAB77D5E109DF0B8D4"/>
  </w:style>
  <w:style w:type="paragraph" w:customStyle="1" w:styleId="63074EA96AD542C8AC5FDB39B023E094">
    <w:name w:val="63074EA96AD542C8AC5FDB39B023E094"/>
  </w:style>
  <w:style w:type="paragraph" w:customStyle="1" w:styleId="E7B697F7F8FE4202AB29344325C8D472">
    <w:name w:val="E7B697F7F8FE4202AB29344325C8D472"/>
  </w:style>
  <w:style w:type="paragraph" w:customStyle="1" w:styleId="A72BBBF0F74F4C2594399D2694F5C006">
    <w:name w:val="A72BBBF0F74F4C2594399D2694F5C006"/>
  </w:style>
  <w:style w:type="paragraph" w:customStyle="1" w:styleId="3945D6DA179F48E8A101A41CF92FBF52">
    <w:name w:val="3945D6DA179F48E8A101A41CF92FBF52"/>
  </w:style>
  <w:style w:type="paragraph" w:customStyle="1" w:styleId="C93D638410B947B68D8C611D436B391C">
    <w:name w:val="C93D638410B947B68D8C611D436B391C"/>
  </w:style>
  <w:style w:type="paragraph" w:customStyle="1" w:styleId="F3A8D5654B6741098F604BBCE2D3A5AA">
    <w:name w:val="F3A8D5654B6741098F604BBCE2D3A5AA"/>
  </w:style>
  <w:style w:type="paragraph" w:customStyle="1" w:styleId="99A5D5DCA1D24E08808BCFE868279050">
    <w:name w:val="99A5D5DCA1D24E08808BCFE868279050"/>
  </w:style>
  <w:style w:type="paragraph" w:customStyle="1" w:styleId="9A540C5451C644DE94C423C07AFB692A">
    <w:name w:val="9A540C5451C644DE94C423C07AFB692A"/>
  </w:style>
  <w:style w:type="paragraph" w:customStyle="1" w:styleId="3FADF33100ED471C84FCC9F04D2AE461">
    <w:name w:val="3FADF33100ED471C84FCC9F04D2AE461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149488D3B5C843C9B63D28A835A255B9">
    <w:name w:val="149488D3B5C843C9B63D28A835A255B9"/>
  </w:style>
  <w:style w:type="paragraph" w:customStyle="1" w:styleId="EE94D2E614BC40D595B11B276D8C9185">
    <w:name w:val="EE94D2E614BC40D595B11B276D8C9185"/>
  </w:style>
  <w:style w:type="paragraph" w:customStyle="1" w:styleId="EDAE513CDAF2465FA49EA4845809CA0A">
    <w:name w:val="EDAE513CDAF2465FA49EA4845809CA0A"/>
  </w:style>
  <w:style w:type="paragraph" w:customStyle="1" w:styleId="1D3AC5F1AE864429BC42D7968BC92A94">
    <w:name w:val="1D3AC5F1AE864429BC42D7968BC92A94"/>
  </w:style>
  <w:style w:type="paragraph" w:customStyle="1" w:styleId="C3AFF4729A194C4CB364411715DA328B">
    <w:name w:val="C3AFF4729A194C4CB364411715DA328B"/>
  </w:style>
  <w:style w:type="paragraph" w:customStyle="1" w:styleId="8C7AA3ED0D2D489083A417B2FB9E017C">
    <w:name w:val="8C7AA3ED0D2D489083A417B2FB9E017C"/>
  </w:style>
  <w:style w:type="paragraph" w:customStyle="1" w:styleId="835B33C9894240A0963B4CC1C8A6B046">
    <w:name w:val="835B33C9894240A0963B4CC1C8A6B046"/>
  </w:style>
  <w:style w:type="paragraph" w:customStyle="1" w:styleId="19378CDFDE1D4D62B0D82751BDCBE4B6">
    <w:name w:val="19378CDFDE1D4D62B0D82751BDCBE4B6"/>
  </w:style>
  <w:style w:type="paragraph" w:customStyle="1" w:styleId="ACA19DE130CE4C5E850C704BB6964E40">
    <w:name w:val="ACA19DE130CE4C5E850C704BB6964E40"/>
  </w:style>
  <w:style w:type="paragraph" w:customStyle="1" w:styleId="7D2FE122EA5C4E9EBEC41C308E76571E">
    <w:name w:val="7D2FE122EA5C4E9EBEC41C308E76571E"/>
  </w:style>
  <w:style w:type="paragraph" w:customStyle="1" w:styleId="1A39D734A8CC41E0A4533DCFFA8745F4">
    <w:name w:val="1A39D734A8CC41E0A4533DCFFA8745F4"/>
  </w:style>
  <w:style w:type="paragraph" w:customStyle="1" w:styleId="58A6672A6FF148F99B9B2E40E03D821F">
    <w:name w:val="58A6672A6FF148F99B9B2E40E03D821F"/>
  </w:style>
  <w:style w:type="paragraph" w:customStyle="1" w:styleId="D52C232EBE514662829A14D5C73CCB10">
    <w:name w:val="D52C232EBE514662829A14D5C73CCB10"/>
  </w:style>
  <w:style w:type="paragraph" w:customStyle="1" w:styleId="60916C8FED484359B66B8045FB670560">
    <w:name w:val="60916C8FED484359B66B8045FB670560"/>
  </w:style>
  <w:style w:type="paragraph" w:customStyle="1" w:styleId="D42D49A0F2254315BD2D5E2BF98A8A33">
    <w:name w:val="D42D49A0F2254315BD2D5E2BF98A8A33"/>
  </w:style>
  <w:style w:type="paragraph" w:customStyle="1" w:styleId="2698D5E1A60E459CA523793700F08394">
    <w:name w:val="2698D5E1A60E459CA523793700F08394"/>
  </w:style>
  <w:style w:type="paragraph" w:customStyle="1" w:styleId="7C2204D9428D4582B1D7BEE496EE0B6A">
    <w:name w:val="7C2204D9428D4582B1D7BEE496EE0B6A"/>
  </w:style>
  <w:style w:type="paragraph" w:customStyle="1" w:styleId="CE9B6372B64B42FEB563F231DA8FD1BA">
    <w:name w:val="CE9B6372B64B42FEB563F231DA8FD1BA"/>
  </w:style>
  <w:style w:type="paragraph" w:customStyle="1" w:styleId="7865591FB08A4196A863255B8F720C23">
    <w:name w:val="7865591FB08A4196A863255B8F720C23"/>
  </w:style>
  <w:style w:type="paragraph" w:customStyle="1" w:styleId="D3D01E74F1ED464F81D2CCC026776DE8">
    <w:name w:val="D3D01E74F1ED464F81D2CCC026776DE8"/>
  </w:style>
  <w:style w:type="paragraph" w:customStyle="1" w:styleId="F93961EBCACC4B9F8A48D3BF2BA5E9E1">
    <w:name w:val="F93961EBCACC4B9F8A48D3BF2BA5E9E1"/>
  </w:style>
  <w:style w:type="paragraph" w:customStyle="1" w:styleId="DA7A76739C8C4D03AF1003F61BB66306">
    <w:name w:val="DA7A76739C8C4D03AF1003F61BB66306"/>
  </w:style>
  <w:style w:type="paragraph" w:customStyle="1" w:styleId="06272CFD2EE04086BFF9087AB632C727">
    <w:name w:val="06272CFD2EE04086BFF9087AB632C727"/>
  </w:style>
  <w:style w:type="paragraph" w:customStyle="1" w:styleId="89EC9C41429B44BA8A242980DD595D7B">
    <w:name w:val="89EC9C41429B44BA8A242980DD595D7B"/>
  </w:style>
  <w:style w:type="paragraph" w:customStyle="1" w:styleId="72F8CEE7DBF4471F954CBA41F21CA561">
    <w:name w:val="72F8CEE7DBF4471F954CBA41F21CA561"/>
  </w:style>
  <w:style w:type="paragraph" w:customStyle="1" w:styleId="5DCCB93490914512A4B13BB2D2DBBC93">
    <w:name w:val="5DCCB93490914512A4B13BB2D2DBBC93"/>
  </w:style>
  <w:style w:type="paragraph" w:customStyle="1" w:styleId="295CB6C15E5443C9B179FB926C3B86D6">
    <w:name w:val="295CB6C15E5443C9B179FB926C3B86D6"/>
  </w:style>
  <w:style w:type="paragraph" w:customStyle="1" w:styleId="AF0E47D70F104653BCEC52BF60DC0127">
    <w:name w:val="AF0E47D70F104653BCEC52BF60DC0127"/>
  </w:style>
  <w:style w:type="paragraph" w:customStyle="1" w:styleId="AAB98D869BF445B48F5B87EFF9DCD747">
    <w:name w:val="AAB98D869BF445B48F5B87EFF9DCD747"/>
  </w:style>
  <w:style w:type="paragraph" w:customStyle="1" w:styleId="3077565CC73348BB9C5786E5C434D297">
    <w:name w:val="3077565CC73348BB9C5786E5C434D297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2E728ABE0E004ACFA452B2872C66FDF6">
    <w:name w:val="2E728ABE0E004ACFA452B2872C66FDF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Bold modern resume.dotx</Template>
  <TotalTime>0</TotalTime>
  <Pages>1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2024-10-26T08:39:00Z</dcterms:created>
  <dcterms:modified xsi:type="dcterms:W3CDTF">2024-10-26T08:59:00Z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